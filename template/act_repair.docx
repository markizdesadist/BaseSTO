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Заявка-заказ на ремонт № {{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}}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От {{</w:t>
      </w:r>
      <w:r>
        <w:rPr>
          <w:sz w:val="24"/>
          <w:szCs w:val="24"/>
          <w:lang w:val="en-US"/>
        </w:rPr>
        <w:t>crdata</w:t>
      </w:r>
      <w:r>
        <w:rPr>
          <w:sz w:val="24"/>
          <w:szCs w:val="24"/>
        </w:rPr>
        <w:t>}}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Дата постановки на ремонт _________________________________</w:t>
      </w:r>
    </w:p>
    <w:tbl>
      <w:tblPr>
        <w:tblStyle w:val="a3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9"/>
        <w:gridCol w:w="7375"/>
      </w:tblGrid>
      <w:tr>
        <w:trPr/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Предприятие заказчика</w:t>
            </w:r>
          </w:p>
        </w:tc>
        <w:tc>
          <w:tcPr>
            <w:tcW w:w="73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{{client_name}}</w:t>
            </w:r>
          </w:p>
        </w:tc>
      </w:tr>
      <w:tr>
        <w:trPr/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Контактные телефоны</w:t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{{mphone}}</w:t>
            </w:r>
          </w:p>
        </w:tc>
      </w:tr>
      <w:tr>
        <w:trPr/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заказчика</w:t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{{driver}}</w:t>
            </w:r>
          </w:p>
        </w:tc>
      </w:tr>
      <w:tr>
        <w:trPr/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Показания спидометра</w:t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72" w:hRule="atLeast"/>
        </w:trPr>
        <w:tc>
          <w:tcPr>
            <w:tcW w:w="26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Автомобиль</w:t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Марка: </w:t>
            </w:r>
            <w:r>
              <w:rPr>
                <w:sz w:val="24"/>
                <w:szCs w:val="24"/>
                <w:lang w:val="en-US"/>
              </w:rPr>
              <w:t>{{brand}}</w:t>
            </w:r>
          </w:p>
        </w:tc>
      </w:tr>
      <w:tr>
        <w:trPr>
          <w:trHeight w:val="384" w:hRule="atLeast"/>
        </w:trPr>
        <w:tc>
          <w:tcPr>
            <w:tcW w:w="26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Номер: </w:t>
            </w:r>
            <w:r>
              <w:rPr>
                <w:sz w:val="24"/>
                <w:szCs w:val="24"/>
                <w:lang w:val="en-US"/>
              </w:rPr>
              <w:t>{{car_number}}</w:t>
            </w:r>
            <w:bookmarkStart w:id="0" w:name="_GoBack"/>
            <w:bookmarkEnd w:id="0"/>
          </w:p>
        </w:tc>
      </w:tr>
    </w:tbl>
    <w:p>
      <w:pPr>
        <w:pStyle w:val="Normal"/>
        <w:spacing w:before="240" w:after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Прошу произвести (устранить) следующие работы (неисправности):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spacing w:before="0" w:after="0"/>
        <w:ind w:left="0" w:hanging="360"/>
        <w:contextualSpacing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Работы предлагаемые СТО:</w:t>
      </w:r>
    </w:p>
    <w:p>
      <w:pPr>
        <w:pStyle w:val="ListParagraph"/>
        <w:numPr>
          <w:ilvl w:val="0"/>
          <w:numId w:val="2"/>
        </w:numPr>
        <w:pBdr>
          <w:bottom w:val="single" w:sz="4" w:space="1" w:color="000000"/>
        </w:pBdr>
        <w:ind w:lef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pBdr>
          <w:bottom w:val="single" w:sz="4" w:space="1" w:color="000000"/>
        </w:pBdr>
        <w:ind w:lef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pBdr>
          <w:bottom w:val="single" w:sz="4" w:space="1" w:color="000000"/>
        </w:pBdr>
        <w:ind w:lef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pBdr>
          <w:bottom w:val="single" w:sz="4" w:space="1" w:color="000000"/>
        </w:pBdr>
        <w:ind w:lef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pBdr>
          <w:bottom w:val="single" w:sz="4" w:space="1" w:color="000000"/>
        </w:pBdr>
        <w:ind w:lef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pBdr>
          <w:bottom w:val="single" w:sz="4" w:space="1" w:color="000000"/>
        </w:pBdr>
        <w:ind w:lef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240" w:after="0"/>
        <w:rPr>
          <w:sz w:val="24"/>
          <w:szCs w:val="24"/>
        </w:rPr>
      </w:pPr>
      <w:r>
        <w:rPr>
          <w:sz w:val="24"/>
          <w:szCs w:val="24"/>
        </w:rPr>
        <w:t>Планируемый срок окончания работ 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Дополнительные работы согласовываются: </w:t>
      </w:r>
    </w:p>
    <w:tbl>
      <w:tblPr>
        <w:tblStyle w:val="a3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4"/>
        <w:gridCol w:w="3826"/>
        <w:gridCol w:w="3115"/>
      </w:tblGrid>
      <w:tr>
        <w:trPr/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22860" distL="0" distR="15240">
                      <wp:extent cx="213995" cy="206375"/>
                      <wp:effectExtent l="0" t="0" r="15240" b="22860"/>
                      <wp:docPr id="1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480" cy="205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Фигура1" fillcolor="white" stroked="t" style="position:absolute;margin-left:0pt;margin-top:-18.05pt;width:16.75pt;height:16.15pt;mso-position-vertical:top">
                      <w10:wrap type="none"/>
                      <v:fill o:detectmouseclick="t" type="solid" color2="black"/>
                      <v:stroke color="#70ad47" weight="12600" joinstyle="miter" endcap="flat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телефону  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22860" distL="0" distR="15240" wp14:anchorId="24E76800">
                      <wp:extent cx="213995" cy="206375"/>
                      <wp:effectExtent l="0" t="0" r="15240" b="22860"/>
                      <wp:docPr id="2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480" cy="205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Фигура2" fillcolor="white" stroked="t" style="position:absolute;margin-left:0pt;margin-top:-18.05pt;width:16.75pt;height:16.15pt;mso-position-vertical:top" wp14:anchorId="24E76800">
                      <w10:wrap type="none"/>
                      <v:fill o:detectmouseclick="t" type="solid" color2="black"/>
                      <v:stroke color="#70ad47" weight="12600" joinstyle="miter" endcap="flat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присутствии заказчика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22860" distL="0" distR="15240" wp14:anchorId="24E76800">
                      <wp:extent cx="213995" cy="206375"/>
                      <wp:effectExtent l="0" t="0" r="15240" b="22860"/>
                      <wp:docPr id="3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480" cy="205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Фигура3" fillcolor="white" stroked="t" style="position:absolute;margin-left:0pt;margin-top:-18.05pt;width:16.75pt;height:16.15pt;mso-position-vertical:top" wp14:anchorId="24E76800">
                      <w10:wrap type="none"/>
                      <v:fill o:detectmouseclick="t" type="solid" color2="black"/>
                      <v:stroke color="#70ad47" weight="12600" joinstyle="miter" endcap="flat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письменной форме</w:t>
            </w:r>
          </w:p>
        </w:tc>
      </w:tr>
    </w:tbl>
    <w:p>
      <w:pPr>
        <w:pStyle w:val="Normal"/>
        <w:spacing w:before="240" w:after="0"/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t>С правилами предоставления услуг, ценами на услуги и запчасти ознакомлен,</w:t>
      </w:r>
    </w:p>
    <w:p>
      <w:pPr>
        <w:pStyle w:val="Normal"/>
        <w:spacing w:before="0" w:after="0"/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t>объём работ согласован: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1133"/>
        <w:gridCol w:w="3964"/>
      </w:tblGrid>
      <w:tr>
        <w:trPr/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заказчика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 СТО</w:t>
            </w:r>
          </w:p>
        </w:tc>
      </w:tr>
      <w:tr>
        <w:trPr/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24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ind w:firstLine="426"/>
        <w:jc w:val="center"/>
        <w:rPr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134" w:right="850" w:header="142" w:top="199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3192" w:leader="none"/>
        <w:tab w:val="right" w:pos="9355" w:leader="none"/>
      </w:tabs>
      <w:spacing w:before="0" w:after="160"/>
      <w:jc w:val="right"/>
      <w:rPr/>
    </w:pPr>
    <w:r>
      <w:rPr>
        <w:sz w:val="24"/>
        <w:szCs w:val="24"/>
        <w:u w:val="single"/>
      </w:rPr>
      <w:t>ЗАПОЛНЯЕТСЯ ЗАКАЗЧИКОМ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65c14"/>
    <w:rPr>
      <w:color w:val="808080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2468db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2468db"/>
    <w:rPr/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f949c6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5c14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2468d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2468d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f949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d54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Repair request.dotx</Template>
  <TotalTime>5</TotalTime>
  <Application>LibreOffice/6.4.7.2$Linux_X86_64 LibreOffice_project/40$Build-2</Application>
  <Pages>1</Pages>
  <Words>90</Words>
  <Characters>647</Characters>
  <CharactersWithSpaces>719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2022-07-27T08:14:00Z</dcterms:created>
  <dc:creator>Администратор</dc:creator>
  <dc:description/>
  <dc:language>ru-RU</dc:language>
  <cp:lastModifiedBy/>
  <cp:lastPrinted>2022-07-26T11:38:00Z</cp:lastPrinted>
  <dcterms:modified xsi:type="dcterms:W3CDTF">2022-07-27T16:16:40Z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