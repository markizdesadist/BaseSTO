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A5" w:rsidRPr="00B02A13" w:rsidRDefault="00B02A13" w:rsidP="007636BF">
      <w:pPr>
        <w:ind w:left="142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Акт №</w:t>
      </w:r>
      <w:r w:rsidR="001B1F13">
        <w:rPr>
          <w:sz w:val="32"/>
          <w:szCs w:val="32"/>
          <w:lang w:val="en-US"/>
        </w:rPr>
        <w:t xml:space="preserve"> {{</w:t>
      </w:r>
      <w:proofErr w:type="spellStart"/>
      <w:r>
        <w:rPr>
          <w:sz w:val="32"/>
          <w:szCs w:val="32"/>
          <w:lang w:val="en-US"/>
        </w:rPr>
        <w:t>order_number</w:t>
      </w:r>
      <w:proofErr w:type="spellEnd"/>
      <w:r>
        <w:rPr>
          <w:sz w:val="32"/>
          <w:szCs w:val="32"/>
          <w:lang w:val="en-US"/>
        </w:rPr>
        <w:t>}}</w:t>
      </w:r>
    </w:p>
    <w:p w:rsidR="000250D8" w:rsidRDefault="000250D8" w:rsidP="00D83203">
      <w:pPr>
        <w:spacing w:after="0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Приёмки-сдачи автомобиля для выполнения работ</w:t>
      </w:r>
    </w:p>
    <w:p w:rsidR="000250D8" w:rsidRDefault="000250D8" w:rsidP="00D83203">
      <w:pPr>
        <w:spacing w:after="0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(техническое обслуживание, ремонт)</w:t>
      </w:r>
    </w:p>
    <w:p w:rsidR="000250D8" w:rsidRPr="00D83203" w:rsidRDefault="000250D8" w:rsidP="00D83203">
      <w:pPr>
        <w:spacing w:after="0"/>
        <w:ind w:left="142"/>
        <w:jc w:val="center"/>
        <w:rPr>
          <w:sz w:val="16"/>
          <w:szCs w:val="16"/>
        </w:rPr>
      </w:pPr>
      <w:r w:rsidRPr="00D83203">
        <w:rPr>
          <w:sz w:val="16"/>
          <w:szCs w:val="16"/>
        </w:rPr>
        <w:t xml:space="preserve">Составляется в 2-х экземплярах: 1-й экземпляр </w:t>
      </w:r>
      <w:proofErr w:type="spellStart"/>
      <w:r w:rsidRPr="00D83203">
        <w:rPr>
          <w:sz w:val="16"/>
          <w:szCs w:val="16"/>
        </w:rPr>
        <w:t>Исполнтелю</w:t>
      </w:r>
      <w:proofErr w:type="spellEnd"/>
      <w:r w:rsidRPr="00D83203">
        <w:rPr>
          <w:sz w:val="16"/>
          <w:szCs w:val="16"/>
        </w:rPr>
        <w:t>; 2-й экземпляр –Заказчику;</w:t>
      </w:r>
    </w:p>
    <w:p w:rsidR="000250D8" w:rsidRPr="00D83203" w:rsidRDefault="000250D8" w:rsidP="00D83203">
      <w:pPr>
        <w:spacing w:after="0"/>
        <w:ind w:left="142"/>
        <w:jc w:val="center"/>
        <w:rPr>
          <w:sz w:val="16"/>
          <w:szCs w:val="16"/>
        </w:rPr>
      </w:pPr>
      <w:r w:rsidRPr="00D83203">
        <w:rPr>
          <w:sz w:val="16"/>
          <w:szCs w:val="16"/>
        </w:rPr>
        <w:t>по окончании ремонта экземпляр Заказчика изымается.</w:t>
      </w:r>
    </w:p>
    <w:tbl>
      <w:tblPr>
        <w:tblStyle w:val="a8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5049"/>
        <w:gridCol w:w="2356"/>
      </w:tblGrid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Предприятие заказчика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client_name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Почтовый адрес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{{address}}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Телефоны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{{phone}}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Мобильный телефон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mphone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Представитель заказчика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{{driver}}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7636BF" w:rsidRPr="007636BF" w:rsidRDefault="007636BF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Доверенность</w:t>
            </w:r>
          </w:p>
        </w:tc>
        <w:tc>
          <w:tcPr>
            <w:tcW w:w="4989" w:type="dxa"/>
            <w:tcBorders>
              <w:top w:val="single" w:sz="4" w:space="0" w:color="auto"/>
            </w:tcBorders>
            <w:vAlign w:val="center"/>
          </w:tcPr>
          <w:p w:rsidR="007636BF" w:rsidRPr="007636BF" w:rsidRDefault="007636BF" w:rsidP="007636BF">
            <w:pPr>
              <w:ind w:left="142" w:firstLine="9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№___________</w:t>
            </w:r>
            <w:r>
              <w:rPr>
                <w:sz w:val="24"/>
                <w:szCs w:val="24"/>
              </w:rPr>
              <w:t xml:space="preserve">_____   </w:t>
            </w:r>
            <w:proofErr w:type="gramStart"/>
            <w:r w:rsidRPr="007636BF">
              <w:rPr>
                <w:sz w:val="24"/>
                <w:szCs w:val="24"/>
              </w:rPr>
              <w:t xml:space="preserve">от  </w:t>
            </w:r>
            <w:r w:rsidRPr="007636BF">
              <w:rPr>
                <w:sz w:val="24"/>
                <w:szCs w:val="24"/>
                <w:lang w:val="en-US"/>
              </w:rPr>
              <w:t>/</w:t>
            </w:r>
            <w:proofErr w:type="gramEnd"/>
            <w:r w:rsidRPr="007636BF">
              <w:rPr>
                <w:sz w:val="24"/>
                <w:szCs w:val="24"/>
                <w:lang w:val="en-US"/>
              </w:rPr>
              <w:t>“__</w:t>
            </w:r>
            <w:r w:rsidR="00D83203">
              <w:rPr>
                <w:sz w:val="24"/>
                <w:szCs w:val="24"/>
                <w:lang w:val="en-US"/>
              </w:rPr>
              <w:t>__</w:t>
            </w:r>
            <w:r w:rsidRPr="007636BF">
              <w:rPr>
                <w:sz w:val="24"/>
                <w:szCs w:val="24"/>
                <w:lang w:val="en-US"/>
              </w:rPr>
              <w:t>_”/________________________/20___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2382" w:type="dxa"/>
            <w:vAlign w:val="center"/>
          </w:tcPr>
          <w:p w:rsidR="007636BF" w:rsidRPr="007636BF" w:rsidRDefault="007636BF" w:rsidP="007636BF">
            <w:pPr>
              <w:ind w:left="142" w:firstLine="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196215</wp:posOffset>
                      </wp:positionV>
                      <wp:extent cx="129540" cy="129540"/>
                      <wp:effectExtent l="0" t="0" r="22860" b="2286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B11DC" id="Прямоугольник 1" o:spid="_x0000_s1026" style="position:absolute;margin-left:48.8pt;margin-top:15.45pt;width:10.2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" fillcolor="white [3201]" strokecolor="#404040 [2429]" strokeweight="1.5pt"/>
                  </w:pict>
                </mc:Fallback>
              </mc:AlternateContent>
            </w:r>
            <w:r w:rsidRPr="007636BF">
              <w:rPr>
                <w:sz w:val="24"/>
                <w:szCs w:val="24"/>
              </w:rPr>
              <w:t xml:space="preserve">Гарантийное письмо </w:t>
            </w:r>
          </w:p>
        </w:tc>
      </w:tr>
    </w:tbl>
    <w:p w:rsidR="007636BF" w:rsidRDefault="007636BF" w:rsidP="007636BF">
      <w:pPr>
        <w:ind w:left="142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86995</wp:posOffset>
                </wp:positionV>
                <wp:extent cx="6347460" cy="15240"/>
                <wp:effectExtent l="0" t="0" r="3429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8784A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6.85pt" to="511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" strokecolor="#272727 [2749]" strokeweight="1.5pt">
                <v:stroke joinstyle="miter"/>
              </v:line>
            </w:pict>
          </mc:Fallback>
        </mc:AlternateContent>
      </w:r>
    </w:p>
    <w:p w:rsidR="000250D8" w:rsidRPr="003E1A95" w:rsidRDefault="007636BF" w:rsidP="00CF7F5D">
      <w:pPr>
        <w:spacing w:after="0"/>
        <w:ind w:left="142"/>
        <w:jc w:val="center"/>
        <w:rPr>
          <w:sz w:val="24"/>
          <w:szCs w:val="24"/>
        </w:rPr>
      </w:pPr>
      <w:r w:rsidRPr="003E1A95">
        <w:rPr>
          <w:sz w:val="24"/>
          <w:szCs w:val="24"/>
        </w:rPr>
        <w:t>Автомобиль / прицеп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2514"/>
        <w:gridCol w:w="2509"/>
        <w:gridCol w:w="2553"/>
      </w:tblGrid>
      <w:tr w:rsidR="003E1A95" w:rsidRPr="003E1A95" w:rsidTr="003E1A95">
        <w:tc>
          <w:tcPr>
            <w:tcW w:w="2548" w:type="dxa"/>
          </w:tcPr>
          <w:p w:rsidR="007636BF" w:rsidRPr="003E1A95" w:rsidRDefault="003E1A95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>Марка</w:t>
            </w:r>
          </w:p>
          <w:p w:rsidR="003E1A95" w:rsidRPr="00B02A13" w:rsidRDefault="00B02A13" w:rsidP="00B02A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{{brand}}</w:t>
            </w:r>
          </w:p>
        </w:tc>
        <w:tc>
          <w:tcPr>
            <w:tcW w:w="2549" w:type="dxa"/>
          </w:tcPr>
          <w:p w:rsidR="007636BF" w:rsidRPr="003E1A95" w:rsidRDefault="007636BF" w:rsidP="007636BF">
            <w:pPr>
              <w:jc w:val="center"/>
              <w:rPr>
                <w:sz w:val="24"/>
                <w:szCs w:val="24"/>
              </w:rPr>
            </w:pPr>
            <w:proofErr w:type="spellStart"/>
            <w:r w:rsidRPr="003E1A95">
              <w:rPr>
                <w:sz w:val="24"/>
                <w:szCs w:val="24"/>
              </w:rPr>
              <w:t>Рег</w:t>
            </w:r>
            <w:bookmarkStart w:id="0" w:name="_GoBack"/>
            <w:bookmarkEnd w:id="0"/>
            <w:r w:rsidRPr="003E1A95">
              <w:rPr>
                <w:sz w:val="24"/>
                <w:szCs w:val="24"/>
              </w:rPr>
              <w:t>.номер</w:t>
            </w:r>
            <w:proofErr w:type="spellEnd"/>
          </w:p>
          <w:p w:rsidR="003E1A95" w:rsidRPr="00B02A13" w:rsidRDefault="00B02A13" w:rsidP="00B02A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car_number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49" w:type="dxa"/>
          </w:tcPr>
          <w:p w:rsidR="003E1A95" w:rsidRPr="003E1A95" w:rsidRDefault="007636BF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Год выпуска </w:t>
            </w:r>
          </w:p>
          <w:p w:rsidR="007636BF" w:rsidRPr="003E1A95" w:rsidRDefault="007636BF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 /__________/</w:t>
            </w:r>
          </w:p>
        </w:tc>
        <w:tc>
          <w:tcPr>
            <w:tcW w:w="2549" w:type="dxa"/>
          </w:tcPr>
          <w:p w:rsidR="003E1A95" w:rsidRPr="003E1A95" w:rsidRDefault="003E1A95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Пробег </w:t>
            </w:r>
          </w:p>
          <w:p w:rsidR="007636BF" w:rsidRPr="003E1A95" w:rsidRDefault="003E1A95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>/__________________/</w:t>
            </w:r>
          </w:p>
        </w:tc>
      </w:tr>
    </w:tbl>
    <w:p w:rsidR="007636BF" w:rsidRDefault="003E1A95" w:rsidP="007636BF">
      <w:pPr>
        <w:ind w:left="142"/>
        <w:jc w:val="center"/>
        <w:rPr>
          <w:sz w:val="24"/>
          <w:szCs w:val="24"/>
        </w:rPr>
      </w:pPr>
      <w:r w:rsidRPr="003E1A95">
        <w:rPr>
          <w:sz w:val="24"/>
          <w:szCs w:val="24"/>
        </w:rPr>
        <w:t>Карта комплектности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375"/>
      </w:tblGrid>
      <w:tr w:rsidR="003E1A95" w:rsidTr="00850D58">
        <w:tc>
          <w:tcPr>
            <w:tcW w:w="4678" w:type="dxa"/>
            <w:tcBorders>
              <w:right w:val="nil"/>
            </w:tcBorders>
          </w:tcPr>
          <w:p w:rsidR="003E1A95" w:rsidRDefault="009A513C" w:rsidP="009A513C">
            <w:pPr>
              <w:ind w:firstLine="45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91605C7" wp14:editId="6CE86F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129540" cy="129540"/>
                      <wp:effectExtent l="0" t="0" r="22860" b="2286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8C983" id="Прямоугольник 15" o:spid="_x0000_s1026" style="position:absolute;margin-left:-.4pt;margin-top:.35pt;width:10.2pt;height:1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Щетки стеклоочистителя</w:t>
            </w:r>
          </w:p>
        </w:tc>
        <w:tc>
          <w:tcPr>
            <w:tcW w:w="5375" w:type="dxa"/>
            <w:tcBorders>
              <w:top w:val="nil"/>
              <w:left w:val="nil"/>
              <w:bottom w:val="single" w:sz="4" w:space="0" w:color="auto"/>
            </w:tcBorders>
          </w:tcPr>
          <w:p w:rsidR="003E1A95" w:rsidRDefault="009A513C" w:rsidP="009A513C">
            <w:pPr>
              <w:ind w:firstLine="464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1605C7" wp14:editId="6CE86F5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129540" cy="129540"/>
                      <wp:effectExtent l="0" t="0" r="22860" b="2286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6387A" id="Прямоугольник 11" o:spid="_x0000_s1026" style="position:absolute;margin-left:-.15pt;margin-top:.35pt;width:10.2pt;height: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Запасное колесо</w:t>
            </w:r>
          </w:p>
        </w:tc>
      </w:tr>
      <w:tr w:rsidR="003E1A95" w:rsidTr="00850D58">
        <w:tc>
          <w:tcPr>
            <w:tcW w:w="4678" w:type="dxa"/>
            <w:tcBorders>
              <w:right w:val="nil"/>
            </w:tcBorders>
          </w:tcPr>
          <w:p w:rsidR="003E1A95" w:rsidRDefault="009A513C" w:rsidP="009A513C">
            <w:pPr>
              <w:ind w:firstLine="45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1605C7" wp14:editId="6CE86F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29540" cy="129540"/>
                      <wp:effectExtent l="0" t="0" r="22860" b="2286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585977" id="Прямоугольник 3" o:spid="_x0000_s1026" style="position:absolute;margin-left:-.4pt;margin-top:.2pt;width:10.2pt;height:1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Зеркала заднего вида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E1A95" w:rsidRDefault="009A513C" w:rsidP="009A513C">
            <w:pPr>
              <w:ind w:firstLine="464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1605C7" wp14:editId="6CE86F5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</wp:posOffset>
                      </wp:positionV>
                      <wp:extent cx="129540" cy="129540"/>
                      <wp:effectExtent l="0" t="0" r="22860" b="2286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E56B5" id="Прямоугольник 12" o:spid="_x0000_s1026" style="position:absolute;margin-left:-.15pt;margin-top:.2pt;width:10.2pt;height:1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Инструмент</w:t>
            </w:r>
          </w:p>
        </w:tc>
      </w:tr>
      <w:tr w:rsidR="003E1A95" w:rsidTr="00850D58">
        <w:tc>
          <w:tcPr>
            <w:tcW w:w="4678" w:type="dxa"/>
            <w:tcBorders>
              <w:right w:val="nil"/>
            </w:tcBorders>
          </w:tcPr>
          <w:p w:rsidR="003E1A95" w:rsidRDefault="009A513C" w:rsidP="009A513C">
            <w:pPr>
              <w:ind w:firstLine="45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1605C7" wp14:editId="6CE86F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</wp:posOffset>
                      </wp:positionV>
                      <wp:extent cx="129540" cy="129540"/>
                      <wp:effectExtent l="0" t="0" r="22860" b="2286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6F7E0" id="Прямоугольник 5" o:spid="_x0000_s1026" style="position:absolute;margin-left:-.4pt;margin-top:.05pt;width:10.2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Радиоприёмник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E1A95" w:rsidRDefault="009A513C" w:rsidP="009A513C">
            <w:pPr>
              <w:ind w:firstLine="464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1605C7" wp14:editId="6CE86F5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129540" cy="129540"/>
                      <wp:effectExtent l="0" t="0" r="22860" b="2286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F7B8D" id="Прямоугольник 13" o:spid="_x0000_s1026" style="position:absolute;margin-left:-.15pt;margin-top:.05pt;width:10.2pt;height: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Декоративные колпаки</w:t>
            </w:r>
          </w:p>
        </w:tc>
      </w:tr>
      <w:tr w:rsidR="003E1A95" w:rsidTr="00850D58">
        <w:tc>
          <w:tcPr>
            <w:tcW w:w="4678" w:type="dxa"/>
            <w:tcBorders>
              <w:right w:val="nil"/>
            </w:tcBorders>
          </w:tcPr>
          <w:p w:rsidR="003E1A95" w:rsidRDefault="009A513C" w:rsidP="009A513C">
            <w:pPr>
              <w:ind w:firstLine="45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1605C7" wp14:editId="6CE86F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129540" cy="129540"/>
                      <wp:effectExtent l="0" t="0" r="22860" b="2286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45881" id="Прямоугольник 6" o:spid="_x0000_s1026" style="position:absolute;margin-left:-.4pt;margin-top:.5pt;width:10.2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Магнитола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nil"/>
            </w:tcBorders>
          </w:tcPr>
          <w:p w:rsidR="003E1A95" w:rsidRDefault="009A513C" w:rsidP="009A513C">
            <w:pPr>
              <w:ind w:firstLine="464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1605C7" wp14:editId="6CE86F5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29540" cy="129540"/>
                      <wp:effectExtent l="0" t="0" r="22860" b="2286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24FF0" id="Прямоугольник 14" o:spid="_x0000_s1026" style="position:absolute;margin-left:-.15pt;margin-top:.5pt;width:10.2pt;height:1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Радиостанция</w:t>
            </w:r>
          </w:p>
        </w:tc>
      </w:tr>
      <w:tr w:rsidR="003E1A95" w:rsidTr="00850D58">
        <w:tc>
          <w:tcPr>
            <w:tcW w:w="4678" w:type="dxa"/>
          </w:tcPr>
          <w:p w:rsidR="003E1A95" w:rsidRDefault="009A513C" w:rsidP="009A513C">
            <w:pPr>
              <w:ind w:firstLine="45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1605C7" wp14:editId="6CE86F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129540" cy="129540"/>
                      <wp:effectExtent l="0" t="0" r="22860" b="2286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A7E512" id="Прямоугольник 7" o:spid="_x0000_s1026" style="position:absolute;margin-left:-.4pt;margin-top:.35pt;width:10.2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Телевизор</w:t>
            </w:r>
          </w:p>
        </w:tc>
        <w:tc>
          <w:tcPr>
            <w:tcW w:w="5375" w:type="dxa"/>
            <w:tcBorders>
              <w:top w:val="nil"/>
            </w:tcBorders>
          </w:tcPr>
          <w:p w:rsidR="003E1A95" w:rsidRPr="009A513C" w:rsidRDefault="009A513C" w:rsidP="009A513C">
            <w:pPr>
              <w:ind w:firstLine="464"/>
              <w:rPr>
                <w:b/>
                <w:sz w:val="24"/>
                <w:szCs w:val="24"/>
              </w:rPr>
            </w:pPr>
            <w:r w:rsidRPr="009A513C">
              <w:rPr>
                <w:b/>
                <w:sz w:val="24"/>
                <w:szCs w:val="24"/>
              </w:rPr>
              <w:t>Наружные повреждения и дефекты:</w:t>
            </w:r>
          </w:p>
        </w:tc>
      </w:tr>
      <w:tr w:rsidR="003E1A95" w:rsidTr="00850D58">
        <w:tc>
          <w:tcPr>
            <w:tcW w:w="4678" w:type="dxa"/>
          </w:tcPr>
          <w:p w:rsidR="003E1A95" w:rsidRDefault="009A513C" w:rsidP="009A513C">
            <w:pPr>
              <w:ind w:firstLine="45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1605C7" wp14:editId="6CE86F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29540" cy="129540"/>
                      <wp:effectExtent l="0" t="0" r="22860" b="2286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3D616" id="Прямоугольник 8" o:spid="_x0000_s1026" style="position:absolute;margin-left:-.4pt;margin-top:.2pt;width:10.2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Холодильник</w:t>
            </w:r>
          </w:p>
        </w:tc>
        <w:tc>
          <w:tcPr>
            <w:tcW w:w="5375" w:type="dxa"/>
          </w:tcPr>
          <w:p w:rsidR="003E1A95" w:rsidRDefault="003E1A95" w:rsidP="007636BF">
            <w:pPr>
              <w:jc w:val="center"/>
              <w:rPr>
                <w:sz w:val="24"/>
                <w:szCs w:val="24"/>
              </w:rPr>
            </w:pPr>
          </w:p>
        </w:tc>
      </w:tr>
      <w:tr w:rsidR="003E1A95" w:rsidTr="00850D58">
        <w:tc>
          <w:tcPr>
            <w:tcW w:w="4678" w:type="dxa"/>
          </w:tcPr>
          <w:p w:rsidR="003E1A95" w:rsidRDefault="009A513C" w:rsidP="009A513C">
            <w:pPr>
              <w:ind w:firstLine="45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1605C7" wp14:editId="6CE86F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</wp:posOffset>
                      </wp:positionV>
                      <wp:extent cx="129540" cy="129540"/>
                      <wp:effectExtent l="0" t="0" r="22860" b="2286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036D3" id="Прямоугольник 9" o:spid="_x0000_s1026" style="position:absolute;margin-left:-.4pt;margin-top:.05pt;width:10.2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" fillcolor="white [3201]" strokecolor="#404040 [2429]" strokeweight="1.5pt"/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</w:rPr>
              <w:t>Антена</w:t>
            </w:r>
            <w:proofErr w:type="spellEnd"/>
          </w:p>
        </w:tc>
        <w:tc>
          <w:tcPr>
            <w:tcW w:w="5375" w:type="dxa"/>
          </w:tcPr>
          <w:p w:rsidR="003E1A95" w:rsidRDefault="003E1A95" w:rsidP="007636BF">
            <w:pPr>
              <w:jc w:val="center"/>
              <w:rPr>
                <w:sz w:val="24"/>
                <w:szCs w:val="24"/>
              </w:rPr>
            </w:pPr>
          </w:p>
        </w:tc>
      </w:tr>
      <w:tr w:rsidR="003E1A95" w:rsidTr="00850D58">
        <w:tc>
          <w:tcPr>
            <w:tcW w:w="4678" w:type="dxa"/>
          </w:tcPr>
          <w:p w:rsidR="003E1A95" w:rsidRDefault="009A513C" w:rsidP="009A513C">
            <w:pPr>
              <w:ind w:firstLine="45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91605C7" wp14:editId="6CE86F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129540" cy="129540"/>
                      <wp:effectExtent l="0" t="0" r="22860" b="2286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7EA9D" id="Прямоугольник 10" o:spid="_x0000_s1026" style="position:absolute;margin-left:-.4pt;margin-top:.5pt;width:10.2pt;height:1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" fillcolor="white [3201]" strokecolor="#404040 [2429]" strokeweight="1.5pt"/>
                  </w:pict>
                </mc:Fallback>
              </mc:AlternateContent>
            </w:r>
            <w:r>
              <w:rPr>
                <w:sz w:val="24"/>
                <w:szCs w:val="24"/>
              </w:rPr>
              <w:t>Фары противотуманные</w:t>
            </w:r>
          </w:p>
        </w:tc>
        <w:tc>
          <w:tcPr>
            <w:tcW w:w="5375" w:type="dxa"/>
          </w:tcPr>
          <w:p w:rsidR="003E1A95" w:rsidRDefault="003E1A95" w:rsidP="007636BF">
            <w:pPr>
              <w:jc w:val="center"/>
              <w:rPr>
                <w:sz w:val="24"/>
                <w:szCs w:val="24"/>
              </w:rPr>
            </w:pPr>
          </w:p>
        </w:tc>
      </w:tr>
    </w:tbl>
    <w:p w:rsidR="003E1A95" w:rsidRDefault="009A513C" w:rsidP="00CF7F5D">
      <w:pPr>
        <w:spacing w:after="0"/>
        <w:ind w:left="142"/>
        <w:jc w:val="right"/>
        <w:rPr>
          <w:sz w:val="24"/>
          <w:szCs w:val="24"/>
        </w:rPr>
      </w:pPr>
      <w:r>
        <w:rPr>
          <w:sz w:val="24"/>
          <w:szCs w:val="24"/>
        </w:rPr>
        <w:t>Топливо /__________________________/</w:t>
      </w:r>
    </w:p>
    <w:p w:rsidR="009A513C" w:rsidRDefault="009A513C" w:rsidP="00CF7F5D">
      <w:pPr>
        <w:spacing w:after="0"/>
        <w:ind w:left="142" w:firstLine="567"/>
        <w:rPr>
          <w:sz w:val="24"/>
          <w:szCs w:val="24"/>
        </w:rPr>
      </w:pPr>
      <w:r>
        <w:rPr>
          <w:sz w:val="24"/>
          <w:szCs w:val="24"/>
        </w:rPr>
        <w:t>Компоненты и технические жидкости, представляемые заказчиком:</w:t>
      </w:r>
    </w:p>
    <w:p w:rsidR="009A513C" w:rsidRDefault="009A513C" w:rsidP="009A513C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513C" w:rsidRDefault="009A513C" w:rsidP="009A513C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513C" w:rsidRPr="00515A60" w:rsidRDefault="009A513C" w:rsidP="009A513C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515A60">
        <w:rPr>
          <w:sz w:val="24"/>
          <w:szCs w:val="24"/>
        </w:rPr>
        <w:t xml:space="preserve">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984"/>
        <w:gridCol w:w="690"/>
        <w:gridCol w:w="2004"/>
        <w:gridCol w:w="1062"/>
        <w:gridCol w:w="302"/>
        <w:gridCol w:w="2745"/>
      </w:tblGrid>
      <w:tr w:rsidR="00850D58" w:rsidTr="00515A60">
        <w:tc>
          <w:tcPr>
            <w:tcW w:w="4092" w:type="dxa"/>
            <w:gridSpan w:val="3"/>
          </w:tcPr>
          <w:p w:rsidR="00850D58" w:rsidRDefault="00850D58" w:rsidP="00850D58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мастер-приёмщик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50D58" w:rsidTr="00515A60">
        <w:tc>
          <w:tcPr>
            <w:tcW w:w="4092" w:type="dxa"/>
            <w:gridSpan w:val="3"/>
          </w:tcPr>
          <w:p w:rsidR="00850D58" w:rsidRDefault="00850D58" w:rsidP="00850D58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Сдал представитель заказчика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50D58" w:rsidTr="00515A60">
        <w:tc>
          <w:tcPr>
            <w:tcW w:w="4092" w:type="dxa"/>
            <w:gridSpan w:val="3"/>
          </w:tcPr>
          <w:p w:rsidR="00850D58" w:rsidRDefault="00850D58" w:rsidP="00850D58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Сдал мастер-приёмщик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515A60" w:rsidTr="00515A60">
        <w:tc>
          <w:tcPr>
            <w:tcW w:w="4092" w:type="dxa"/>
            <w:gridSpan w:val="3"/>
            <w:tcBorders>
              <w:bottom w:val="dashed" w:sz="4" w:space="0" w:color="auto"/>
            </w:tcBorders>
          </w:tcPr>
          <w:p w:rsidR="00850D58" w:rsidRDefault="00850D58" w:rsidP="00850D58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представитель заказчика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CF7F5D" w:rsidTr="00515A60">
        <w:tc>
          <w:tcPr>
            <w:tcW w:w="4092" w:type="dxa"/>
            <w:gridSpan w:val="3"/>
            <w:tcBorders>
              <w:bottom w:val="dashed" w:sz="4" w:space="0" w:color="auto"/>
            </w:tcBorders>
          </w:tcPr>
          <w:p w:rsidR="00CF7F5D" w:rsidRDefault="00CF7F5D" w:rsidP="00850D58">
            <w:pPr>
              <w:ind w:firstLine="454"/>
              <w:rPr>
                <w:sz w:val="24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CF7F5D" w:rsidRDefault="00CF7F5D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CF7F5D" w:rsidRDefault="00CF7F5D" w:rsidP="009A513C">
            <w:pPr>
              <w:rPr>
                <w:sz w:val="24"/>
                <w:szCs w:val="24"/>
              </w:rPr>
            </w:pP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Default="00A51329" w:rsidP="00A513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B02A13" w:rsidRDefault="00A51329" w:rsidP="00B02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ПРОПУСК НА ВЫЕЗД № </w:t>
            </w:r>
            <w:r w:rsidR="00B02A13" w:rsidRPr="00B02A13">
              <w:rPr>
                <w:sz w:val="24"/>
                <w:szCs w:val="24"/>
              </w:rPr>
              <w:t>{{</w:t>
            </w:r>
            <w:r w:rsidR="00B02A13">
              <w:rPr>
                <w:sz w:val="24"/>
                <w:szCs w:val="24"/>
                <w:lang w:val="en-US"/>
              </w:rPr>
              <w:t>order</w:t>
            </w:r>
            <w:r w:rsidR="00B02A13" w:rsidRPr="00B02A13">
              <w:rPr>
                <w:sz w:val="24"/>
                <w:szCs w:val="24"/>
              </w:rPr>
              <w:t>_</w:t>
            </w:r>
            <w:r w:rsidR="00B02A13">
              <w:rPr>
                <w:sz w:val="24"/>
                <w:szCs w:val="24"/>
                <w:lang w:val="en-US"/>
              </w:rPr>
              <w:t>number</w:t>
            </w:r>
            <w:r w:rsidR="00B02A13" w:rsidRPr="00B02A13">
              <w:rPr>
                <w:sz w:val="24"/>
                <w:szCs w:val="24"/>
              </w:rPr>
              <w:t>}}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B02A13" w:rsidRDefault="00B02A13" w:rsidP="00B02A13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curdata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Pr="00A51329" w:rsidRDefault="00A51329" w:rsidP="00A513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51329" w:rsidRPr="00D83203" w:rsidRDefault="00A51329" w:rsidP="00A51329">
            <w:pPr>
              <w:jc w:val="center"/>
            </w:pPr>
            <w:r w:rsidRPr="00D83203">
              <w:rPr>
                <w:lang w:val="en-US"/>
              </w:rPr>
              <w:t>“_____”_______________________ 20___</w:t>
            </w:r>
            <w:r w:rsidRPr="00D83203">
              <w:t>г.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91054C" w:rsidRDefault="00A51329" w:rsidP="00A51329">
            <w:pPr>
              <w:jc w:val="center"/>
              <w:rPr>
                <w:b/>
                <w:sz w:val="24"/>
                <w:szCs w:val="24"/>
              </w:rPr>
            </w:pPr>
            <w:r w:rsidRPr="0091054C">
              <w:rPr>
                <w:b/>
                <w:sz w:val="24"/>
                <w:szCs w:val="24"/>
              </w:rPr>
              <w:t>Мойка</w:t>
            </w: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Default="00A51329" w:rsidP="00850D58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51329" w:rsidRPr="00D83203" w:rsidRDefault="00A51329" w:rsidP="00A51329">
            <w:pPr>
              <w:jc w:val="center"/>
            </w:pPr>
            <w:r w:rsidRPr="00D83203">
              <w:t>Автомобиль / Прицеп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51329" w:rsidRPr="00D83203" w:rsidRDefault="00A51329" w:rsidP="00850D58"/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15A60" w:rsidRDefault="00515A60" w:rsidP="00A5132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5A60" w:rsidRPr="00D83203" w:rsidRDefault="00515A60" w:rsidP="00515A60">
            <w:pPr>
              <w:jc w:val="right"/>
            </w:pPr>
            <w:r w:rsidRPr="00D83203">
              <w:t>Марка:</w:t>
            </w:r>
          </w:p>
        </w:tc>
        <w:tc>
          <w:tcPr>
            <w:tcW w:w="2694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5A60" w:rsidRPr="00B02A13" w:rsidRDefault="00B02A13" w:rsidP="00B02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515A60" w:rsidRPr="00D83203" w:rsidRDefault="00515A60" w:rsidP="00850D58">
            <w:r w:rsidRPr="00D83203">
              <w:t xml:space="preserve">а/м </w:t>
            </w:r>
            <w:proofErr w:type="spellStart"/>
            <w:r w:rsidRPr="00D83203">
              <w:t>гос.номер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15A60" w:rsidRPr="00B02A13" w:rsidRDefault="00B02A13" w:rsidP="00B02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15A60" w:rsidRDefault="00515A60" w:rsidP="00A5132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5A60" w:rsidRPr="00D83203" w:rsidRDefault="00515A60" w:rsidP="00515A60">
            <w:pPr>
              <w:jc w:val="right"/>
            </w:pPr>
            <w:r w:rsidRPr="00D83203">
              <w:t>Номер:</w:t>
            </w:r>
          </w:p>
        </w:tc>
        <w:tc>
          <w:tcPr>
            <w:tcW w:w="2694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5A60" w:rsidRPr="00B02A13" w:rsidRDefault="00B02A13" w:rsidP="00B02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car_number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515A60" w:rsidRPr="00D83203" w:rsidRDefault="00515A60" w:rsidP="00850D58"/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15A60" w:rsidRPr="00D83203" w:rsidRDefault="00515A60" w:rsidP="00A51329">
            <w:pPr>
              <w:jc w:val="center"/>
            </w:pP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Default="00A51329" w:rsidP="00A5132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51329" w:rsidRPr="00D83203" w:rsidRDefault="00A51329" w:rsidP="00A51329">
            <w:r w:rsidRPr="00D83203">
              <w:t>М.П.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A51329" w:rsidRPr="00D83203" w:rsidRDefault="00515A60" w:rsidP="00850D58">
            <w:r w:rsidRPr="00D83203">
              <w:t xml:space="preserve">п/п </w:t>
            </w:r>
            <w:proofErr w:type="spellStart"/>
            <w:r w:rsidRPr="00D83203">
              <w:t>гос.номер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Pr="00B02A13" w:rsidRDefault="00B02A13" w:rsidP="00B02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Default="00A51329" w:rsidP="00A5132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D83203" w:rsidRDefault="00A51329" w:rsidP="00A51329">
            <w:pPr>
              <w:jc w:val="right"/>
            </w:pPr>
            <w:r w:rsidRPr="00D83203">
              <w:rPr>
                <w:sz w:val="16"/>
                <w:szCs w:val="16"/>
              </w:rPr>
              <w:t>Подпись</w:t>
            </w:r>
            <w:r w:rsidRPr="00D83203">
              <w:t xml:space="preserve"> /__________________/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A51329" w:rsidRPr="00D83203" w:rsidRDefault="00A51329" w:rsidP="00850D58"/>
        </w:tc>
        <w:tc>
          <w:tcPr>
            <w:tcW w:w="274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D83203" w:rsidRDefault="00A51329" w:rsidP="00850D58"/>
        </w:tc>
      </w:tr>
    </w:tbl>
    <w:p w:rsidR="00850D58" w:rsidRPr="009A513C" w:rsidRDefault="00850D58" w:rsidP="00850D58">
      <w:pPr>
        <w:ind w:firstLine="284"/>
        <w:rPr>
          <w:sz w:val="24"/>
          <w:szCs w:val="24"/>
        </w:rPr>
      </w:pPr>
    </w:p>
    <w:sectPr w:rsidR="00850D58" w:rsidRPr="009A513C" w:rsidSect="00CF7F5D">
      <w:headerReference w:type="default" r:id="rId7"/>
      <w:pgSz w:w="11906" w:h="16838"/>
      <w:pgMar w:top="284" w:right="850" w:bottom="0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F0" w:rsidRDefault="00953DF0" w:rsidP="000250D8">
      <w:pPr>
        <w:spacing w:after="0" w:line="240" w:lineRule="auto"/>
      </w:pPr>
      <w:r>
        <w:separator/>
      </w:r>
    </w:p>
  </w:endnote>
  <w:endnote w:type="continuationSeparator" w:id="0">
    <w:p w:rsidR="00953DF0" w:rsidRDefault="00953DF0" w:rsidP="0002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F0" w:rsidRDefault="00953DF0" w:rsidP="000250D8">
      <w:pPr>
        <w:spacing w:after="0" w:line="240" w:lineRule="auto"/>
      </w:pPr>
      <w:r>
        <w:separator/>
      </w:r>
    </w:p>
  </w:footnote>
  <w:footnote w:type="continuationSeparator" w:id="0">
    <w:p w:rsidR="00953DF0" w:rsidRDefault="00953DF0" w:rsidP="00025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0D8" w:rsidRPr="00B02A13" w:rsidRDefault="00B02A13" w:rsidP="00B02A13">
    <w:pPr>
      <w:pStyle w:val="a3"/>
      <w:jc w:val="right"/>
      <w:rPr>
        <w:sz w:val="24"/>
        <w:szCs w:val="24"/>
        <w:lang w:val="en-US"/>
      </w:rPr>
    </w:pPr>
    <w:r w:rsidRPr="008D4A68">
      <w:rPr>
        <w:sz w:val="24"/>
        <w:szCs w:val="24"/>
      </w:rPr>
      <w:t xml:space="preserve">Дата: </w:t>
    </w:r>
    <w:r>
      <w:rPr>
        <w:sz w:val="24"/>
        <w:szCs w:val="24"/>
        <w:lang w:val="en-US"/>
      </w:rPr>
      <w:t>{{</w:t>
    </w:r>
    <w:proofErr w:type="spellStart"/>
    <w:r>
      <w:rPr>
        <w:sz w:val="24"/>
        <w:szCs w:val="24"/>
        <w:lang w:val="en-US"/>
      </w:rPr>
      <w:t>curdata</w:t>
    </w:r>
    <w:proofErr w:type="spellEnd"/>
    <w:r>
      <w:rPr>
        <w:sz w:val="24"/>
        <w:szCs w:val="24"/>
        <w:lang w:val="en-US"/>
      </w:rPr>
      <w:t>}}</w:t>
    </w:r>
  </w:p>
  <w:p w:rsidR="000250D8" w:rsidRDefault="000250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4A8F"/>
    <w:multiLevelType w:val="hybridMultilevel"/>
    <w:tmpl w:val="345CF52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13"/>
    <w:rsid w:val="000250D8"/>
    <w:rsid w:val="001B1F13"/>
    <w:rsid w:val="001F0626"/>
    <w:rsid w:val="003E1A95"/>
    <w:rsid w:val="00515A60"/>
    <w:rsid w:val="005F58A5"/>
    <w:rsid w:val="007636BF"/>
    <w:rsid w:val="00850D58"/>
    <w:rsid w:val="0091054C"/>
    <w:rsid w:val="00953DF0"/>
    <w:rsid w:val="009A513C"/>
    <w:rsid w:val="00A51329"/>
    <w:rsid w:val="00B02A13"/>
    <w:rsid w:val="00CF3363"/>
    <w:rsid w:val="00CF7F5D"/>
    <w:rsid w:val="00D8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F4136E-8967-4DEF-88C8-03AA0C9F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50D8"/>
  </w:style>
  <w:style w:type="paragraph" w:styleId="a5">
    <w:name w:val="footer"/>
    <w:basedOn w:val="a"/>
    <w:link w:val="a6"/>
    <w:uiPriority w:val="99"/>
    <w:unhideWhenUsed/>
    <w:rsid w:val="00025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50D8"/>
  </w:style>
  <w:style w:type="character" w:styleId="a7">
    <w:name w:val="Placeholder Text"/>
    <w:basedOn w:val="a0"/>
    <w:uiPriority w:val="99"/>
    <w:semiHidden/>
    <w:rsid w:val="000250D8"/>
    <w:rPr>
      <w:color w:val="808080"/>
    </w:rPr>
  </w:style>
  <w:style w:type="table" w:styleId="a8">
    <w:name w:val="Table Grid"/>
    <w:basedOn w:val="a1"/>
    <w:uiPriority w:val="39"/>
    <w:rsid w:val="000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A513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F7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F7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tskij.vasil\Documents\&#1055;&#1086;&#1083;&#1100;&#1079;&#1086;&#1074;&#1072;&#1090;&#1077;&#1083;&#1100;&#1089;&#1082;&#1080;&#1077;%20&#1096;&#1072;&#1073;&#1083;&#1086;&#1085;&#1099;%20Office\Orde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Order.dotx</Template>
  <TotalTime>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cp:lastPrinted>2022-07-26T11:02:00Z</cp:lastPrinted>
  <dcterms:created xsi:type="dcterms:W3CDTF">2022-07-27T08:09:00Z</dcterms:created>
  <dcterms:modified xsi:type="dcterms:W3CDTF">2022-07-27T08:19:00Z</dcterms:modified>
</cp:coreProperties>
</file>